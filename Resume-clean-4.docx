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"/>
        <w:gridCol w:w="10080"/>
      </w:tblGrid>
      <w:tr w:rsidR="00767716" w14:paraId="397A2757" w14:textId="77777777" w:rsidTr="001D5D4C">
        <w:trPr>
          <w:trHeight w:hRule="exact" w:val="288"/>
        </w:trPr>
        <w:tc>
          <w:tcPr>
            <w:tcW w:w="180" w:type="dxa"/>
          </w:tcPr>
          <w:p w14:paraId="0E4C762A" w14:textId="77777777" w:rsidR="009C1A99" w:rsidRDefault="009C1A99"/>
        </w:tc>
        <w:tc>
          <w:tcPr>
            <w:tcW w:w="90" w:type="dxa"/>
          </w:tcPr>
          <w:p w14:paraId="265DD6AB" w14:textId="77777777" w:rsidR="009C1A99" w:rsidRDefault="009C1A99"/>
        </w:tc>
        <w:tc>
          <w:tcPr>
            <w:tcW w:w="10080" w:type="dxa"/>
          </w:tcPr>
          <w:p w14:paraId="79011471" w14:textId="77777777" w:rsidR="009C1A99" w:rsidRDefault="009C1A99"/>
        </w:tc>
      </w:tr>
      <w:tr w:rsidR="00CE0A32" w14:paraId="1F5E3AD1" w14:textId="77777777" w:rsidTr="009C54F9">
        <w:trPr>
          <w:trHeight w:val="1377"/>
        </w:trPr>
        <w:tc>
          <w:tcPr>
            <w:tcW w:w="180" w:type="dxa"/>
            <w:shd w:val="clear" w:color="auto" w:fill="606060"/>
          </w:tcPr>
          <w:p w14:paraId="00A1EE69" w14:textId="5F43F02F" w:rsidR="00CE0A32" w:rsidRPr="00CE0A32" w:rsidRDefault="00CE0A32" w:rsidP="00CE0A32"/>
        </w:tc>
        <w:tc>
          <w:tcPr>
            <w:tcW w:w="90" w:type="dxa"/>
          </w:tcPr>
          <w:p w14:paraId="0D48810A" w14:textId="77777777" w:rsidR="00CE0A32" w:rsidRDefault="00CE0A32"/>
        </w:tc>
        <w:tc>
          <w:tcPr>
            <w:tcW w:w="10080" w:type="dxa"/>
          </w:tcPr>
          <w:p w14:paraId="0DD591C7" w14:textId="77777777" w:rsidR="00CE0A32" w:rsidRDefault="00CE0A32" w:rsidP="00CE0A32">
            <w:pPr>
              <w:pStyle w:val="Heading1"/>
              <w:spacing w:before="0" w:after="120"/>
            </w:pPr>
            <w:r>
              <w:t>Education</w:t>
            </w:r>
          </w:p>
          <w:p w14:paraId="55462E46" w14:textId="6436B8BA" w:rsidR="00CE0A32" w:rsidRDefault="00155300" w:rsidP="0056197D">
            <w:pPr>
              <w:pStyle w:val="Heading2"/>
              <w:spacing w:before="0" w:after="120"/>
              <w:jc w:val="right"/>
            </w:pPr>
            <w:sdt>
              <w:sdtPr>
                <w:id w:val="9459748"/>
                <w:placeholder>
                  <w:docPart w:val="FAF55933D9DF264CACFD19AFC207B42D"/>
                </w:placeholder>
              </w:sdtPr>
              <w:sdtEndPr/>
              <w:sdtContent>
                <w:r w:rsidR="00CE0A32">
                  <w:t xml:space="preserve">University of California San Diego </w:t>
                </w:r>
              </w:sdtContent>
            </w:sdt>
            <w:r w:rsidR="00CE0A32">
              <w:tab/>
              <w:t xml:space="preserve">                </w:t>
            </w:r>
            <w:r w:rsidR="0056197D">
              <w:t xml:space="preserve">       </w:t>
            </w:r>
            <w:r w:rsidR="00CE0A32" w:rsidRPr="00934179">
              <w:rPr>
                <w:i/>
              </w:rPr>
              <w:t>September 2013 – June 2017</w:t>
            </w:r>
          </w:p>
          <w:sdt>
            <w:sdtPr>
              <w:id w:val="9459749"/>
              <w:placeholder>
                <w:docPart w:val="0A80BEDAB39ED446AE8299619D6166B1"/>
              </w:placeholder>
            </w:sdtPr>
            <w:sdtEndPr>
              <w:rPr>
                <w:sz w:val="18"/>
                <w:szCs w:val="18"/>
              </w:rPr>
            </w:sdtEndPr>
            <w:sdtContent>
              <w:p w14:paraId="006A2001" w14:textId="77777777" w:rsidR="00CE0A32" w:rsidRPr="00F71DF5" w:rsidRDefault="00CE0A32" w:rsidP="00CE0A32">
                <w:pPr>
                  <w:pStyle w:val="BodyText"/>
                  <w:numPr>
                    <w:ilvl w:val="0"/>
                    <w:numId w:val="13"/>
                  </w:numPr>
                  <w:spacing w:after="0"/>
                  <w:rPr>
                    <w:sz w:val="18"/>
                    <w:szCs w:val="18"/>
                  </w:rPr>
                </w:pPr>
                <w:r w:rsidRPr="00F71DF5">
                  <w:rPr>
                    <w:sz w:val="18"/>
                    <w:szCs w:val="18"/>
                  </w:rPr>
                  <w:t>Major: B.S. Computer Science</w:t>
                </w:r>
              </w:p>
              <w:p w14:paraId="419229E6" w14:textId="43003DD7" w:rsidR="00CE0A32" w:rsidRPr="009C54F9" w:rsidRDefault="00CE0A32" w:rsidP="009C54F9">
                <w:pPr>
                  <w:pStyle w:val="BodyText"/>
                  <w:numPr>
                    <w:ilvl w:val="0"/>
                    <w:numId w:val="13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GPA: 3.4</w:t>
                </w:r>
              </w:p>
            </w:sdtContent>
          </w:sdt>
        </w:tc>
      </w:tr>
      <w:tr w:rsidR="00767716" w14:paraId="2252FD01" w14:textId="77777777" w:rsidTr="001D5D4C">
        <w:trPr>
          <w:trHeight w:hRule="exact" w:val="288"/>
        </w:trPr>
        <w:tc>
          <w:tcPr>
            <w:tcW w:w="180" w:type="dxa"/>
          </w:tcPr>
          <w:p w14:paraId="7D032ABB" w14:textId="77777777" w:rsidR="009C1A99" w:rsidRDefault="009C1A99"/>
        </w:tc>
        <w:tc>
          <w:tcPr>
            <w:tcW w:w="90" w:type="dxa"/>
          </w:tcPr>
          <w:p w14:paraId="7D8B3AB8" w14:textId="6EE804F2" w:rsidR="009C1A99" w:rsidRDefault="00767716">
            <w:r>
              <w:t xml:space="preserve">  </w:t>
            </w:r>
          </w:p>
        </w:tc>
        <w:tc>
          <w:tcPr>
            <w:tcW w:w="10080" w:type="dxa"/>
          </w:tcPr>
          <w:p w14:paraId="6158AF89" w14:textId="77777777" w:rsidR="009C1A99" w:rsidRDefault="009C1A99"/>
        </w:tc>
      </w:tr>
      <w:tr w:rsidR="00CE0A32" w14:paraId="51A23CB9" w14:textId="77777777" w:rsidTr="001D5D4C">
        <w:tc>
          <w:tcPr>
            <w:tcW w:w="180" w:type="dxa"/>
            <w:shd w:val="clear" w:color="auto" w:fill="666666"/>
          </w:tcPr>
          <w:p w14:paraId="2E7C379B" w14:textId="77777777" w:rsidR="00CE0A32" w:rsidRDefault="00CE0A32" w:rsidP="00CE0A32"/>
          <w:p w14:paraId="6E6E0900" w14:textId="77777777" w:rsidR="00CE0A32" w:rsidRPr="000C6257" w:rsidRDefault="00CE0A32" w:rsidP="00CE0A32"/>
          <w:p w14:paraId="0E5C4116" w14:textId="77777777" w:rsidR="00CE0A32" w:rsidRPr="000C6257" w:rsidRDefault="00CE0A32" w:rsidP="00CE0A32"/>
          <w:p w14:paraId="043994AE" w14:textId="77777777" w:rsidR="00CE0A32" w:rsidRDefault="00CE0A32" w:rsidP="00CE0A32">
            <w:pPr>
              <w:shd w:val="clear" w:color="auto" w:fill="666666"/>
            </w:pPr>
          </w:p>
          <w:p w14:paraId="40CA5BDE" w14:textId="77777777" w:rsidR="00CE0A32" w:rsidRDefault="00CE0A32"/>
        </w:tc>
        <w:tc>
          <w:tcPr>
            <w:tcW w:w="90" w:type="dxa"/>
          </w:tcPr>
          <w:p w14:paraId="2E332F10" w14:textId="77777777" w:rsidR="00CE0A32" w:rsidRDefault="00CE0A32" w:rsidP="00885BC6"/>
        </w:tc>
        <w:tc>
          <w:tcPr>
            <w:tcW w:w="10080" w:type="dxa"/>
          </w:tcPr>
          <w:p w14:paraId="300986B7" w14:textId="77777777" w:rsidR="00CE0A32" w:rsidRDefault="00CE0A32" w:rsidP="00CE0A32">
            <w:pPr>
              <w:pStyle w:val="Heading1"/>
              <w:spacing w:before="0" w:after="120"/>
            </w:pPr>
            <w:r>
              <w:t>Experience</w:t>
            </w:r>
          </w:p>
          <w:p w14:paraId="7881FA76" w14:textId="2CDB2DD0" w:rsidR="00CE0A32" w:rsidRDefault="00155300" w:rsidP="009C54F9">
            <w:pPr>
              <w:pStyle w:val="Heading2"/>
              <w:spacing w:before="0" w:after="120"/>
            </w:pPr>
            <w:sdt>
              <w:sdtPr>
                <w:id w:val="9459739"/>
                <w:placeholder>
                  <w:docPart w:val="74583A5B8F33004D9F406FF6169BDBA0"/>
                </w:placeholder>
              </w:sdtPr>
              <w:sdtEndPr/>
              <w:sdtContent>
                <w:r w:rsidR="009C54F9">
                  <w:t xml:space="preserve">     IOS</w:t>
                </w:r>
                <w:r w:rsidR="00CE0A32">
                  <w:t xml:space="preserve"> Software Engineering Intern – </w:t>
                </w:r>
                <w:r w:rsidR="009C54F9">
                  <w:t>Macy’s</w:t>
                </w:r>
              </w:sdtContent>
            </w:sdt>
            <w:r w:rsidR="00CE0A32">
              <w:tab/>
              <w:t xml:space="preserve">                </w:t>
            </w:r>
            <w:r w:rsidR="0056197D">
              <w:t xml:space="preserve">              </w:t>
            </w:r>
            <w:r w:rsidR="009C54F9">
              <w:t xml:space="preserve">             </w:t>
            </w:r>
            <w:r w:rsidR="009C54F9">
              <w:rPr>
                <w:i/>
              </w:rPr>
              <w:t>June 2016 – Current</w:t>
            </w:r>
          </w:p>
          <w:sdt>
            <w:sdt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18"/>
                <w:szCs w:val="18"/>
              </w:rPr>
              <w:id w:val="9459741"/>
              <w:placeholder>
                <w:docPart w:val="53B833B050DF4F419E49C86B2FD9B2BF"/>
              </w:placeholder>
            </w:sdtPr>
            <w:sdtEndPr/>
            <w:sdtContent>
              <w:p w14:paraId="67A14E11" w14:textId="3F4DEDDD" w:rsidR="009C54F9" w:rsidRDefault="009C54F9" w:rsidP="009C54F9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Planned,</w:t>
                </w:r>
                <w:r w:rsidR="00364553">
                  <w:rPr>
                    <w:sz w:val="18"/>
                    <w:szCs w:val="18"/>
                  </w:rPr>
                  <w:t xml:space="preserve"> researched,</w:t>
                </w:r>
                <w:r>
                  <w:rPr>
                    <w:sz w:val="18"/>
                    <w:szCs w:val="18"/>
                  </w:rPr>
                  <w:t xml:space="preserve"> prototyped executed and presented a new widget for the Macy’s and Bloomingdale’s applications, to be included in next release</w:t>
                </w:r>
              </w:p>
              <w:p w14:paraId="4AD4FAFA" w14:textId="32D99055" w:rsidR="009C54F9" w:rsidRPr="009C54F9" w:rsidRDefault="009C54F9" w:rsidP="009C54F9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Created embedded frameworks within application to allow for code sharing (DRY) between different binaries </w:t>
                </w:r>
              </w:p>
              <w:p w14:paraId="7DC169CB" w14:textId="317DC281" w:rsidR="009C54F9" w:rsidRDefault="00061A51" w:rsidP="009C54F9">
                <w:pPr>
                  <w:pStyle w:val="BodyText"/>
                  <w:numPr>
                    <w:ilvl w:val="0"/>
                    <w:numId w:val="11"/>
                  </w:numPr>
                  <w:spacing w:after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Further designed and documented</w:t>
                </w:r>
                <w:r w:rsidR="009C54F9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 xml:space="preserve">possible complex </w:t>
                </w:r>
                <w:r w:rsidR="009C54F9">
                  <w:rPr>
                    <w:sz w:val="18"/>
                    <w:szCs w:val="18"/>
                  </w:rPr>
                  <w:t xml:space="preserve">yet effective and </w:t>
                </w:r>
                <w:proofErr w:type="gramStart"/>
                <w:r w:rsidR="009C54F9">
                  <w:rPr>
                    <w:sz w:val="18"/>
                    <w:szCs w:val="18"/>
                  </w:rPr>
                  <w:t xml:space="preserve">functional </w:t>
                </w:r>
                <w:r>
                  <w:rPr>
                    <w:sz w:val="18"/>
                    <w:szCs w:val="18"/>
                  </w:rPr>
                  <w:t xml:space="preserve"> prototype</w:t>
                </w:r>
                <w:proofErr w:type="gramEnd"/>
                <w:r>
                  <w:rPr>
                    <w:sz w:val="18"/>
                    <w:szCs w:val="18"/>
                  </w:rPr>
                  <w:t xml:space="preserve"> widgets</w:t>
                </w:r>
              </w:p>
              <w:p w14:paraId="2CB58E52" w14:textId="77777777" w:rsidR="009C54F9" w:rsidRDefault="00155300" w:rsidP="009C54F9">
                <w:pPr>
                  <w:pStyle w:val="Heading2"/>
                  <w:spacing w:before="0" w:after="120"/>
                  <w:jc w:val="right"/>
                </w:pPr>
                <w:sdt>
                  <w:sdtPr>
                    <w:id w:val="955677599"/>
                    <w:placeholder>
                      <w:docPart w:val="DDDEFB38524A7D498CA0450D790ACD02"/>
                    </w:placeholder>
                  </w:sdtPr>
                  <w:sdtEndPr/>
                  <w:sdtContent>
                    <w:proofErr w:type="spellStart"/>
                    <w:proofErr w:type="gramStart"/>
                    <w:r w:rsidR="009C54F9">
                      <w:t>iOS</w:t>
                    </w:r>
                    <w:proofErr w:type="spellEnd"/>
                    <w:proofErr w:type="gramEnd"/>
                    <w:r w:rsidR="009C54F9">
                      <w:t xml:space="preserve"> Software Engineering Intern – Education First</w:t>
                    </w:r>
                  </w:sdtContent>
                </w:sdt>
                <w:r w:rsidR="009C54F9">
                  <w:tab/>
                  <w:t xml:space="preserve">                              </w:t>
                </w:r>
                <w:r w:rsidR="009C54F9" w:rsidRPr="00934179">
                  <w:rPr>
                    <w:i/>
                  </w:rPr>
                  <w:t>June 2015 – August 2015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18"/>
                    <w:szCs w:val="18"/>
                  </w:rPr>
                  <w:id w:val="-835837502"/>
                  <w:placeholder>
                    <w:docPart w:val="0820E38ACAAD504DBCC51533311A100C"/>
                  </w:placeholder>
                </w:sdtPr>
                <w:sdtEndPr/>
                <w:sdtContent>
                  <w:p w14:paraId="4C21B9ED" w14:textId="77777777" w:rsidR="009C54F9" w:rsidRPr="00734C8D" w:rsidRDefault="009C54F9" w:rsidP="009C54F9">
                    <w:pPr>
                      <w:pStyle w:val="BodyText"/>
                      <w:numPr>
                        <w:ilvl w:val="0"/>
                        <w:numId w:val="11"/>
                      </w:numPr>
                      <w:spacing w:after="0"/>
                      <w:rPr>
                        <w:sz w:val="18"/>
                        <w:szCs w:val="18"/>
                      </w:rPr>
                    </w:pPr>
                    <w:r w:rsidRPr="00734C8D">
                      <w:rPr>
                        <w:sz w:val="18"/>
                        <w:szCs w:val="18"/>
                      </w:rPr>
                      <w:t>Designed and engineered reactively programmed classroom application from scratch.</w:t>
                    </w:r>
                  </w:p>
                  <w:p w14:paraId="44E6A6A5" w14:textId="77777777" w:rsidR="009C54F9" w:rsidRDefault="009C54F9" w:rsidP="009C54F9">
                    <w:pPr>
                      <w:pStyle w:val="BodyText"/>
                      <w:numPr>
                        <w:ilvl w:val="0"/>
                        <w:numId w:val="11"/>
                      </w:numP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Utilized Swift and Objective-C to create a modern app with the stability of Objective-C.</w:t>
                    </w:r>
                  </w:p>
                  <w:p w14:paraId="5F93D0D8" w14:textId="77777777" w:rsidR="009C54F9" w:rsidRDefault="009C54F9" w:rsidP="009C54F9">
                    <w:pPr>
                      <w:pStyle w:val="BodyText"/>
                      <w:numPr>
                        <w:ilvl w:val="0"/>
                        <w:numId w:val="11"/>
                      </w:numP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Researched and utilized Firebase as a backend for quick development and great speed. </w:t>
                    </w:r>
                  </w:p>
                  <w:p w14:paraId="44BFE48E" w14:textId="77777777" w:rsidR="009C54F9" w:rsidRDefault="009C54F9" w:rsidP="009C54F9">
                    <w:pPr>
                      <w:pStyle w:val="BodyText"/>
                      <w:numPr>
                        <w:ilvl w:val="0"/>
                        <w:numId w:val="11"/>
                      </w:numP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Worked with UI and UX designers to create a fluid and dynamic application.</w:t>
                    </w:r>
                  </w:p>
                  <w:p w14:paraId="10AFFF9E" w14:textId="77777777" w:rsidR="009C54F9" w:rsidRDefault="009C54F9" w:rsidP="009C54F9">
                    <w:pPr>
                      <w:pStyle w:val="BodyText"/>
                      <w:numPr>
                        <w:ilvl w:val="0"/>
                        <w:numId w:val="11"/>
                      </w:numP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Took advantage of the Apple Maps SDK for convenient and innovative location features.</w:t>
                    </w:r>
                  </w:p>
                  <w:p w14:paraId="4AEE16AE" w14:textId="77777777" w:rsidR="009C54F9" w:rsidRDefault="009C54F9" w:rsidP="009C54F9">
                    <w:pPr>
                      <w:pStyle w:val="BodyText"/>
                      <w:numPr>
                        <w:ilvl w:val="0"/>
                        <w:numId w:val="11"/>
                      </w:numP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Improved classroom communication and privacy through the use of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iBeacons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. </w:t>
                    </w:r>
                  </w:p>
                  <w:p w14:paraId="7CA1435D" w14:textId="7F284BB0" w:rsidR="00CE0A32" w:rsidRPr="009C54F9" w:rsidRDefault="009C54F9" w:rsidP="009C54F9">
                    <w:pPr>
                      <w:pStyle w:val="Heading1"/>
                      <w:numPr>
                        <w:ilvl w:val="0"/>
                        <w:numId w:val="23"/>
                      </w:numPr>
                      <w:spacing w:before="0" w:after="120"/>
                      <w:rPr>
                        <w:sz w:val="18"/>
                        <w:szCs w:val="18"/>
                      </w:rPr>
                    </w:pPr>
                    <w:r w:rsidRPr="00CE0A32">
                      <w:rPr>
                        <w:b w:val="0"/>
                        <w:sz w:val="18"/>
                        <w:szCs w:val="18"/>
                      </w:rPr>
                      <w:t>Effectively communicated with English limited diverse team to quickly develop large app.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6C229392" w14:textId="3055977C" w:rsidR="009C1A99" w:rsidRDefault="009C1A99">
      <w:pPr>
        <w:spacing w:line="240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"/>
        <w:gridCol w:w="10530"/>
      </w:tblGrid>
      <w:tr w:rsidR="00F71DF5" w14:paraId="59E4722F" w14:textId="77777777" w:rsidTr="00364553">
        <w:trPr>
          <w:trHeight w:val="2574"/>
        </w:trPr>
        <w:tc>
          <w:tcPr>
            <w:tcW w:w="180" w:type="dxa"/>
            <w:shd w:val="clear" w:color="auto" w:fill="8C8C8C"/>
          </w:tcPr>
          <w:p w14:paraId="3D34CF6D" w14:textId="77777777" w:rsidR="00F71DF5" w:rsidRPr="00CE0A32" w:rsidRDefault="00F71DF5" w:rsidP="00CE0A32"/>
        </w:tc>
        <w:tc>
          <w:tcPr>
            <w:tcW w:w="90" w:type="dxa"/>
          </w:tcPr>
          <w:p w14:paraId="0B1555BA" w14:textId="77777777" w:rsidR="00F71DF5" w:rsidRDefault="00F71DF5" w:rsidP="00F71DF5"/>
        </w:tc>
        <w:tc>
          <w:tcPr>
            <w:tcW w:w="10530" w:type="dxa"/>
          </w:tcPr>
          <w:p w14:paraId="4C867F82" w14:textId="77777777" w:rsidR="00F71DF5" w:rsidRDefault="00956699" w:rsidP="00F71DF5">
            <w:pPr>
              <w:pStyle w:val="Heading1"/>
            </w:pPr>
            <w:r>
              <w:t>Project</w:t>
            </w:r>
            <w:r w:rsidR="00FC5963">
              <w:t>s</w:t>
            </w:r>
          </w:p>
          <w:p w14:paraId="107788E7" w14:textId="2259ABA3" w:rsidR="00B80DE2" w:rsidRDefault="00155300" w:rsidP="0056197D">
            <w:pPr>
              <w:pStyle w:val="Heading2"/>
              <w:spacing w:before="0" w:after="0"/>
              <w:jc w:val="right"/>
              <w:rPr>
                <w:i/>
              </w:rPr>
            </w:pPr>
            <w:sdt>
              <w:sdtPr>
                <w:id w:val="1639536352"/>
                <w:placeholder>
                  <w:docPart w:val="E0051762E0979E4CA2754DD912D3FF6E"/>
                </w:placeholder>
              </w:sdtPr>
              <w:sdtEndPr/>
              <w:sdtContent>
                <w:proofErr w:type="spellStart"/>
                <w:r w:rsidR="00B80DE2">
                  <w:t>Foodar</w:t>
                </w:r>
                <w:proofErr w:type="spellEnd"/>
                <w:r w:rsidR="00B80DE2">
                  <w:t xml:space="preserve"> - </w:t>
                </w:r>
                <w:proofErr w:type="spellStart"/>
                <w:r w:rsidR="00B80DE2" w:rsidRPr="00173E1D">
                  <w:t>iOS</w:t>
                </w:r>
                <w:proofErr w:type="spellEnd"/>
              </w:sdtContent>
            </w:sdt>
            <w:r w:rsidR="00B80DE2">
              <w:tab/>
              <w:t xml:space="preserve">                  </w:t>
            </w:r>
            <w:r w:rsidR="0056197D">
              <w:t xml:space="preserve">                         </w:t>
            </w:r>
            <w:r w:rsidR="007D3461">
              <w:rPr>
                <w:i/>
              </w:rPr>
              <w:t>http://prwallace.com</w:t>
            </w:r>
          </w:p>
          <w:p w14:paraId="418AA79B" w14:textId="0151A7D2" w:rsidR="007D3461" w:rsidRPr="007D3461" w:rsidRDefault="00B80DE2" w:rsidP="007D346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8"/>
                <w:szCs w:val="18"/>
              </w:rPr>
            </w:pPr>
            <w:r w:rsidRPr="00B80DE2">
              <w:rPr>
                <w:sz w:val="18"/>
                <w:szCs w:val="18"/>
              </w:rPr>
              <w:t xml:space="preserve">Developed idea </w:t>
            </w:r>
            <w:r w:rsidR="007D3461">
              <w:rPr>
                <w:sz w:val="18"/>
                <w:szCs w:val="18"/>
              </w:rPr>
              <w:t xml:space="preserve">for finding and selecting nearby restaurants </w:t>
            </w:r>
            <w:r w:rsidRPr="00B80DE2">
              <w:rPr>
                <w:sz w:val="18"/>
                <w:szCs w:val="18"/>
              </w:rPr>
              <w:t xml:space="preserve">and </w:t>
            </w:r>
            <w:r w:rsidR="007D3461">
              <w:rPr>
                <w:sz w:val="18"/>
                <w:szCs w:val="18"/>
              </w:rPr>
              <w:t xml:space="preserve">configured application architecture for efficient API calls and </w:t>
            </w:r>
            <w:r w:rsidR="007D3461" w:rsidRPr="007D3461">
              <w:rPr>
                <w:sz w:val="18"/>
                <w:szCs w:val="18"/>
              </w:rPr>
              <w:t>subsequent manipulation</w:t>
            </w:r>
            <w:r w:rsidR="007D3461">
              <w:rPr>
                <w:sz w:val="18"/>
                <w:szCs w:val="18"/>
              </w:rPr>
              <w:t xml:space="preserve"> of return data</w:t>
            </w:r>
            <w:r w:rsidR="007D3461" w:rsidRPr="007D3461">
              <w:rPr>
                <w:sz w:val="18"/>
                <w:szCs w:val="18"/>
              </w:rPr>
              <w:t>.</w:t>
            </w:r>
            <w:r w:rsidR="007D3461">
              <w:rPr>
                <w:sz w:val="18"/>
                <w:szCs w:val="18"/>
              </w:rPr>
              <w:t xml:space="preserve"> </w:t>
            </w:r>
            <w:r w:rsidR="00155300">
              <w:rPr>
                <w:sz w:val="18"/>
                <w:szCs w:val="18"/>
              </w:rPr>
              <w:t>Currently in beta testing (test flight).</w:t>
            </w:r>
            <w:bookmarkStart w:id="0" w:name="_GoBack"/>
            <w:bookmarkEnd w:id="0"/>
          </w:p>
          <w:p w14:paraId="5D6AF13C" w14:textId="08E9D031" w:rsidR="00B80DE2" w:rsidRPr="00B80DE2" w:rsidRDefault="007D3461" w:rsidP="00B80DE2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Integrated </w:t>
            </w:r>
            <w:r w:rsidR="007F2591">
              <w:rPr>
                <w:sz w:val="18"/>
                <w:szCs w:val="18"/>
              </w:rPr>
              <w:t xml:space="preserve">system modules </w:t>
            </w:r>
            <w:r>
              <w:rPr>
                <w:sz w:val="18"/>
                <w:szCs w:val="18"/>
              </w:rPr>
              <w:t xml:space="preserve">effectively in order to improve user experience. </w:t>
            </w:r>
          </w:p>
          <w:p w14:paraId="6663144D" w14:textId="6EA42AF5" w:rsidR="00B80DE2" w:rsidRDefault="00B80DE2" w:rsidP="00B80DE2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8"/>
                <w:szCs w:val="18"/>
              </w:rPr>
            </w:pPr>
            <w:r w:rsidRPr="00B80DE2">
              <w:rPr>
                <w:sz w:val="18"/>
                <w:szCs w:val="18"/>
              </w:rPr>
              <w:t>Implemented</w:t>
            </w:r>
            <w:r>
              <w:rPr>
                <w:sz w:val="18"/>
                <w:szCs w:val="18"/>
              </w:rPr>
              <w:t xml:space="preserve"> core filter functionality</w:t>
            </w:r>
            <w:r w:rsidRPr="00B80DE2">
              <w:rPr>
                <w:b/>
                <w:sz w:val="18"/>
                <w:szCs w:val="18"/>
              </w:rPr>
              <w:t xml:space="preserve"> </w:t>
            </w:r>
            <w:r w:rsidRPr="00B80DE2">
              <w:rPr>
                <w:sz w:val="18"/>
                <w:szCs w:val="18"/>
              </w:rPr>
              <w:t>related to location finding and restaurant finding</w:t>
            </w:r>
            <w:r w:rsidR="007D3461">
              <w:rPr>
                <w:sz w:val="18"/>
                <w:szCs w:val="18"/>
              </w:rPr>
              <w:t xml:space="preserve"> based on user input. 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18"/>
                <w:szCs w:val="18"/>
              </w:rPr>
              <w:id w:val="-1323508851"/>
              <w:placeholder>
                <w:docPart w:val="DF9D4AAC53369C4F8B141DBA3F5FC7D1"/>
              </w:placeholder>
            </w:sdtPr>
            <w:sdtEndPr/>
            <w:sdtContent>
              <w:p w14:paraId="6D25BF9F" w14:textId="651C1B4F" w:rsidR="00934179" w:rsidRDefault="00155300" w:rsidP="0056197D">
                <w:pPr>
                  <w:pStyle w:val="Heading2"/>
                  <w:spacing w:before="0" w:after="0"/>
                  <w:jc w:val="right"/>
                  <w:rPr>
                    <w:i/>
                  </w:rPr>
                </w:pPr>
                <w:sdt>
                  <w:sdtPr>
                    <w:id w:val="2095502813"/>
                    <w:placeholder>
                      <w:docPart w:val="B00D93D825200142986BC1D25EAC38A3"/>
                    </w:placeholder>
                  </w:sdtPr>
                  <w:sdtEndPr/>
                  <w:sdtContent>
                    <w:r w:rsidR="00934179">
                      <w:t>Open Source Voting</w:t>
                    </w:r>
                    <w:r w:rsidR="00173E1D">
                      <w:t xml:space="preserve"> </w:t>
                    </w:r>
                    <w:r w:rsidR="0056197D">
                      <w:t>–</w:t>
                    </w:r>
                    <w:r w:rsidR="00173E1D">
                      <w:t xml:space="preserve"> </w:t>
                    </w:r>
                    <w:proofErr w:type="spellStart"/>
                    <w:proofErr w:type="gramStart"/>
                    <w:r w:rsidR="00173E1D" w:rsidRPr="00173E1D">
                      <w:t>iOS</w:t>
                    </w:r>
                    <w:proofErr w:type="spellEnd"/>
                    <w:r w:rsidR="0056197D">
                      <w:t xml:space="preserve">                                                   </w:t>
                    </w:r>
                    <w:proofErr w:type="gramEnd"/>
                  </w:sdtContent>
                </w:sdt>
                <w:r w:rsidR="00B80DE2" w:rsidRPr="00B80DE2">
                  <w:rPr>
                    <w:i/>
                  </w:rPr>
                  <w:t>https://github.com/PaulWall43</w:t>
                </w:r>
                <w:r w:rsidR="0056197D">
                  <w:rPr>
                    <w:i/>
                  </w:rPr>
                  <w:t>/OpenSourceVoting</w:t>
                </w:r>
              </w:p>
              <w:p w14:paraId="5C35370A" w14:textId="77777777" w:rsidR="00934179" w:rsidRPr="00E92357" w:rsidRDefault="00173E1D" w:rsidP="00173E1D">
                <w:pPr>
                  <w:pStyle w:val="BodyText"/>
                  <w:numPr>
                    <w:ilvl w:val="0"/>
                    <w:numId w:val="16"/>
                  </w:numPr>
                  <w:spacing w:after="0"/>
                  <w:rPr>
                    <w:sz w:val="18"/>
                    <w:szCs w:val="18"/>
                  </w:rPr>
                </w:pPr>
                <w:r w:rsidRPr="00E92357">
                  <w:rPr>
                    <w:sz w:val="18"/>
                    <w:szCs w:val="18"/>
                  </w:rPr>
                  <w:t xml:space="preserve">Engineered an open-source voting module for </w:t>
                </w:r>
                <w:proofErr w:type="spellStart"/>
                <w:r w:rsidRPr="00E92357">
                  <w:rPr>
                    <w:sz w:val="18"/>
                    <w:szCs w:val="18"/>
                  </w:rPr>
                  <w:t>iOS</w:t>
                </w:r>
                <w:proofErr w:type="spellEnd"/>
                <w:r w:rsidRPr="00E92357">
                  <w:rPr>
                    <w:sz w:val="18"/>
                    <w:szCs w:val="18"/>
                  </w:rPr>
                  <w:t xml:space="preserve"> developers to use for free.</w:t>
                </w:r>
              </w:p>
              <w:p w14:paraId="1B0996A2" w14:textId="69030F0F" w:rsidR="00F71DF5" w:rsidRPr="00364553" w:rsidRDefault="00173E1D" w:rsidP="00364553">
                <w:pPr>
                  <w:pStyle w:val="BodyText"/>
                  <w:numPr>
                    <w:ilvl w:val="0"/>
                    <w:numId w:val="16"/>
                  </w:numPr>
                  <w:spacing w:after="0"/>
                  <w:rPr>
                    <w:sz w:val="18"/>
                    <w:szCs w:val="18"/>
                  </w:rPr>
                </w:pPr>
                <w:r w:rsidRPr="00E92357">
                  <w:rPr>
                    <w:sz w:val="18"/>
                    <w:szCs w:val="18"/>
                  </w:rPr>
                  <w:t>Utilizes Firebas</w:t>
                </w:r>
                <w:r w:rsidR="00980031">
                  <w:rPr>
                    <w:sz w:val="18"/>
                    <w:szCs w:val="18"/>
                  </w:rPr>
                  <w:t>e</w:t>
                </w:r>
                <w:r w:rsidR="007F2591">
                  <w:rPr>
                    <w:sz w:val="18"/>
                    <w:szCs w:val="18"/>
                  </w:rPr>
                  <w:t xml:space="preserve"> (</w:t>
                </w:r>
                <w:proofErr w:type="spellStart"/>
                <w:r w:rsidR="007F2591">
                  <w:rPr>
                    <w:sz w:val="18"/>
                    <w:szCs w:val="18"/>
                  </w:rPr>
                  <w:t>noSQL</w:t>
                </w:r>
                <w:proofErr w:type="spellEnd"/>
                <w:r w:rsidR="007F2591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="007F2591">
                  <w:rPr>
                    <w:sz w:val="18"/>
                    <w:szCs w:val="18"/>
                  </w:rPr>
                  <w:t>MBaaS</w:t>
                </w:r>
                <w:proofErr w:type="spellEnd"/>
                <w:r w:rsidR="007F2591">
                  <w:rPr>
                    <w:sz w:val="18"/>
                    <w:szCs w:val="18"/>
                  </w:rPr>
                  <w:t>)</w:t>
                </w:r>
                <w:r w:rsidR="00980031">
                  <w:rPr>
                    <w:sz w:val="18"/>
                    <w:szCs w:val="18"/>
                  </w:rPr>
                  <w:t xml:space="preserve"> for fast, reactive updates,</w:t>
                </w:r>
                <w:r w:rsidRPr="00E92357">
                  <w:rPr>
                    <w:sz w:val="18"/>
                    <w:szCs w:val="18"/>
                  </w:rPr>
                  <w:t xml:space="preserve"> easy customization</w:t>
                </w:r>
                <w:r w:rsidR="00980031">
                  <w:rPr>
                    <w:sz w:val="18"/>
                    <w:szCs w:val="18"/>
                  </w:rPr>
                  <w:t xml:space="preserve"> and great scalability</w:t>
                </w:r>
              </w:p>
            </w:sdtContent>
          </w:sdt>
        </w:tc>
      </w:tr>
    </w:tbl>
    <w:p w14:paraId="2BFD4ACB" w14:textId="020EB23B" w:rsidR="00F71DF5" w:rsidRDefault="00F71DF5">
      <w:pPr>
        <w:spacing w:line="240" w:lineRule="auto"/>
      </w:pP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0"/>
        <w:gridCol w:w="10080"/>
      </w:tblGrid>
      <w:tr w:rsidR="00CE0A32" w14:paraId="2B3157EC" w14:textId="77777777" w:rsidTr="001D5D4C">
        <w:trPr>
          <w:trHeight w:val="2439"/>
        </w:trPr>
        <w:tc>
          <w:tcPr>
            <w:tcW w:w="180" w:type="dxa"/>
            <w:shd w:val="clear" w:color="auto" w:fill="B3B3B3"/>
          </w:tcPr>
          <w:p w14:paraId="7FC82536" w14:textId="77777777" w:rsidR="00CE0A32" w:rsidRDefault="00CE0A32" w:rsidP="00CE0A32"/>
          <w:p w14:paraId="3C4873EA" w14:textId="77777777" w:rsidR="00CE0A32" w:rsidRPr="000C6257" w:rsidRDefault="00CE0A32" w:rsidP="00CE0A32"/>
          <w:p w14:paraId="4293B60B" w14:textId="77777777" w:rsidR="00CE0A32" w:rsidRPr="000C6257" w:rsidRDefault="00CE0A32" w:rsidP="00CE0A32"/>
          <w:p w14:paraId="37BB9C43" w14:textId="77777777" w:rsidR="00CE0A32" w:rsidRPr="000C6257" w:rsidRDefault="00CE0A32" w:rsidP="00CE0A32"/>
          <w:p w14:paraId="33668F22" w14:textId="77777777" w:rsidR="00CE0A32" w:rsidRPr="000C6257" w:rsidRDefault="00CE0A32" w:rsidP="00CE0A32"/>
          <w:p w14:paraId="008DC833" w14:textId="77777777" w:rsidR="00CE0A32" w:rsidRDefault="00CE0A32" w:rsidP="00CE0A32"/>
          <w:p w14:paraId="5A45EC85" w14:textId="33B262CC" w:rsidR="00CE0A32" w:rsidRDefault="00CE0A32" w:rsidP="00CE0A32"/>
          <w:p w14:paraId="4E0C5E97" w14:textId="77777777" w:rsidR="00CE0A32" w:rsidRPr="00CE0A32" w:rsidRDefault="00CE0A32" w:rsidP="00CE0A32"/>
        </w:tc>
        <w:tc>
          <w:tcPr>
            <w:tcW w:w="90" w:type="dxa"/>
          </w:tcPr>
          <w:p w14:paraId="478F99A9" w14:textId="77777777" w:rsidR="00CE0A32" w:rsidRDefault="00CE0A32" w:rsidP="00CE0A32"/>
        </w:tc>
        <w:tc>
          <w:tcPr>
            <w:tcW w:w="10080" w:type="dxa"/>
          </w:tcPr>
          <w:p w14:paraId="6B06CA8C" w14:textId="77777777" w:rsidR="00CE0A32" w:rsidRDefault="00CE0A32" w:rsidP="00CE0A32">
            <w:pPr>
              <w:pStyle w:val="Heading1"/>
              <w:spacing w:before="0" w:after="120"/>
            </w:pPr>
            <w:r>
              <w:t>Skills</w:t>
            </w:r>
          </w:p>
          <w:tbl>
            <w:tblPr>
              <w:tblStyle w:val="TableGrid"/>
              <w:tblW w:w="9450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2880"/>
              <w:gridCol w:w="4140"/>
            </w:tblGrid>
            <w:tr w:rsidR="00CE0A32" w14:paraId="397BA951" w14:textId="77777777" w:rsidTr="001D5D4C">
              <w:tc>
                <w:tcPr>
                  <w:tcW w:w="2430" w:type="dxa"/>
                </w:tcPr>
                <w:p w14:paraId="7E955B1C" w14:textId="79D72529" w:rsidR="00CE0A32" w:rsidRDefault="00CE0A32" w:rsidP="00CE0A32">
                  <w:pPr>
                    <w:pStyle w:val="BodyText"/>
                    <w:tabs>
                      <w:tab w:val="right" w:pos="3204"/>
                    </w:tabs>
                    <w:spacing w:after="0" w:line="240" w:lineRule="auto"/>
                    <w:rPr>
                      <w:b/>
                    </w:rPr>
                  </w:pPr>
                  <w:r w:rsidRPr="00E177DA">
                    <w:rPr>
                      <w:b/>
                    </w:rPr>
                    <w:t>Languages</w:t>
                  </w:r>
                </w:p>
                <w:p w14:paraId="42D543EC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Java</w:t>
                  </w:r>
                </w:p>
                <w:p w14:paraId="0A9B8D3A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Swift</w:t>
                  </w:r>
                </w:p>
                <w:p w14:paraId="0C85B168" w14:textId="77777777" w:rsidR="00CE0A32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Objective-C</w:t>
                  </w:r>
                </w:p>
                <w:p w14:paraId="151F5BD8" w14:textId="6F132EE1" w:rsidR="00B80B10" w:rsidRDefault="00B80B10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SQL</w:t>
                  </w:r>
                </w:p>
                <w:p w14:paraId="5832360A" w14:textId="794D0304" w:rsidR="00B80B10" w:rsidRPr="00B80B10" w:rsidRDefault="00B80B10" w:rsidP="00B80B10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Ocaml</w:t>
                  </w:r>
                  <w:proofErr w:type="spellEnd"/>
                </w:p>
                <w:p w14:paraId="7FF39342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Python</w:t>
                  </w:r>
                </w:p>
                <w:p w14:paraId="4C41B538" w14:textId="7EEFEE70" w:rsidR="00CE0A32" w:rsidRPr="007F2591" w:rsidRDefault="00C06281" w:rsidP="00CE0A32">
                  <w:pPr>
                    <w:pStyle w:val="BodyText"/>
                    <w:numPr>
                      <w:ilvl w:val="0"/>
                      <w:numId w:val="17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Scala</w:t>
                  </w:r>
                </w:p>
                <w:p w14:paraId="0FD1F286" w14:textId="15450D63" w:rsidR="00E31961" w:rsidRDefault="00CE0A32" w:rsidP="00B80B10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r w:rsidRPr="007F2591">
                    <w:rPr>
                      <w:sz w:val="18"/>
                      <w:szCs w:val="18"/>
                    </w:rPr>
                    <w:t>JavaScript</w:t>
                  </w:r>
                </w:p>
              </w:tc>
              <w:tc>
                <w:tcPr>
                  <w:tcW w:w="2880" w:type="dxa"/>
                </w:tcPr>
                <w:p w14:paraId="0451B59B" w14:textId="77777777" w:rsidR="00CE0A32" w:rsidRDefault="00CE0A32" w:rsidP="00CE0A32">
                  <w:pPr>
                    <w:pStyle w:val="BodyText"/>
                    <w:tabs>
                      <w:tab w:val="right" w:pos="3204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Tools/Libs/</w:t>
                  </w:r>
                  <w:proofErr w:type="spellStart"/>
                  <w:r>
                    <w:rPr>
                      <w:b/>
                    </w:rPr>
                    <w:t>Misc</w:t>
                  </w:r>
                  <w:proofErr w:type="spellEnd"/>
                </w:p>
                <w:p w14:paraId="4DB0B441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UNIX</w:t>
                  </w:r>
                </w:p>
                <w:p w14:paraId="0EFFFD41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 w:rsidRPr="007F2591">
                    <w:rPr>
                      <w:sz w:val="18"/>
                      <w:szCs w:val="18"/>
                    </w:rPr>
                    <w:t>Git</w:t>
                  </w:r>
                  <w:proofErr w:type="spellEnd"/>
                  <w:r w:rsidRPr="007F2591">
                    <w:rPr>
                      <w:sz w:val="18"/>
                      <w:szCs w:val="18"/>
                    </w:rPr>
                    <w:t>/</w:t>
                  </w:r>
                  <w:proofErr w:type="spellStart"/>
                  <w:r w:rsidRPr="007F2591">
                    <w:rPr>
                      <w:sz w:val="18"/>
                      <w:szCs w:val="18"/>
                    </w:rPr>
                    <w:t>GitHub</w:t>
                  </w:r>
                  <w:proofErr w:type="spellEnd"/>
                </w:p>
                <w:p w14:paraId="0DA35FB6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 w:rsidRPr="007F2591">
                    <w:rPr>
                      <w:sz w:val="18"/>
                      <w:szCs w:val="18"/>
                    </w:rPr>
                    <w:t>Xcode</w:t>
                  </w:r>
                  <w:proofErr w:type="spellEnd"/>
                </w:p>
                <w:p w14:paraId="4F9B8C54" w14:textId="77777777" w:rsidR="00CE0A32" w:rsidRPr="007F2591" w:rsidRDefault="00CE0A32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Firebase</w:t>
                  </w:r>
                </w:p>
                <w:p w14:paraId="02E9358E" w14:textId="0F9821E9" w:rsidR="00CE0A32" w:rsidRPr="00B80B10" w:rsidRDefault="00CE0A32" w:rsidP="00B80B10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Sublime/Vim</w:t>
                  </w:r>
                </w:p>
                <w:p w14:paraId="2541CC79" w14:textId="77777777" w:rsidR="00E31961" w:rsidRPr="00E31961" w:rsidRDefault="00E31961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</w:pPr>
                  <w:r>
                    <w:rPr>
                      <w:sz w:val="18"/>
                      <w:szCs w:val="18"/>
                    </w:rPr>
                    <w:t>Tomcat</w:t>
                  </w:r>
                </w:p>
                <w:p w14:paraId="5A59A0E3" w14:textId="6512545E" w:rsidR="00E31961" w:rsidRPr="00B80B10" w:rsidRDefault="00B80B10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</w:pPr>
                  <w:r>
                    <w:rPr>
                      <w:sz w:val="18"/>
                      <w:szCs w:val="18"/>
                    </w:rPr>
                    <w:t>Eclipse</w:t>
                  </w:r>
                </w:p>
                <w:p w14:paraId="636F3526" w14:textId="3B7E1BFA" w:rsidR="00B80B10" w:rsidRDefault="00B80B10" w:rsidP="00CE0A3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</w:pPr>
                  <w:proofErr w:type="spellStart"/>
                  <w:r>
                    <w:rPr>
                      <w:sz w:val="18"/>
                      <w:szCs w:val="18"/>
                    </w:rPr>
                    <w:t>Postgres</w:t>
                  </w:r>
                  <w:proofErr w:type="spellEnd"/>
                </w:p>
              </w:tc>
              <w:tc>
                <w:tcPr>
                  <w:tcW w:w="4140" w:type="dxa"/>
                </w:tcPr>
                <w:p w14:paraId="3C56DA48" w14:textId="5449D9CB" w:rsidR="00CE0A32" w:rsidRDefault="00CE0A32" w:rsidP="00CE0A32">
                  <w:pPr>
                    <w:pStyle w:val="BodyText"/>
                    <w:tabs>
                      <w:tab w:val="right" w:pos="3204"/>
                    </w:tabs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Coursework</w:t>
                  </w:r>
                </w:p>
                <w:p w14:paraId="6B00D013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Advanced Data Structures</w:t>
                  </w:r>
                </w:p>
                <w:p w14:paraId="59EC6C91" w14:textId="3892EBD3" w:rsidR="00E31961" w:rsidRDefault="005609A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Server Side Applications</w:t>
                  </w:r>
                </w:p>
                <w:p w14:paraId="140027CE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Computer Organization and Systems</w:t>
                  </w:r>
                </w:p>
                <w:p w14:paraId="6503C16E" w14:textId="77777777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Discrete Mathematics</w:t>
                  </w:r>
                </w:p>
                <w:p w14:paraId="5C20909F" w14:textId="204D95FF" w:rsidR="00CE0A32" w:rsidRPr="007F2591" w:rsidRDefault="00CE0A32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F2591">
                    <w:rPr>
                      <w:sz w:val="18"/>
                      <w:szCs w:val="18"/>
                    </w:rPr>
                    <w:t>Intro to Artificial Intelligence</w:t>
                  </w:r>
                </w:p>
                <w:p w14:paraId="4AC95EDE" w14:textId="5B80092A" w:rsidR="00CE0A32" w:rsidRPr="000F24D4" w:rsidRDefault="00AC2C8B" w:rsidP="00CE0A32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 xml:space="preserve">Design and Analysis of </w:t>
                  </w:r>
                  <w:r w:rsidR="00CE0A32" w:rsidRPr="007F2591">
                    <w:rPr>
                      <w:sz w:val="18"/>
                      <w:szCs w:val="18"/>
                    </w:rPr>
                    <w:t>Algorithms</w:t>
                  </w:r>
                </w:p>
                <w:p w14:paraId="195B2218" w14:textId="77777777" w:rsidR="00AC2C8B" w:rsidRPr="00222C95" w:rsidRDefault="000F24D4" w:rsidP="00AC2C8B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>Software Engineering</w:t>
                  </w:r>
                </w:p>
                <w:p w14:paraId="685900AC" w14:textId="776DC37C" w:rsidR="00222C95" w:rsidRDefault="00E31961" w:rsidP="00AC2C8B"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val="right" w:pos="3204"/>
                    </w:tabs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>Programming Paradigms</w:t>
                  </w:r>
                </w:p>
              </w:tc>
            </w:tr>
          </w:tbl>
          <w:p w14:paraId="581B524E" w14:textId="5E0DEE7C" w:rsidR="00CE0A32" w:rsidRDefault="00CE0A32" w:rsidP="00CE0A32">
            <w:pPr>
              <w:pStyle w:val="BodyText"/>
            </w:pPr>
          </w:p>
        </w:tc>
      </w:tr>
    </w:tbl>
    <w:p w14:paraId="6FB3B5D4" w14:textId="5332726E" w:rsidR="00F14FE6" w:rsidRDefault="00F14FE6" w:rsidP="00CE0A32">
      <w:pPr>
        <w:tabs>
          <w:tab w:val="left" w:pos="953"/>
        </w:tabs>
        <w:spacing w:line="240" w:lineRule="auto"/>
      </w:pP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"/>
        <w:gridCol w:w="9990"/>
      </w:tblGrid>
      <w:tr w:rsidR="00F2650B" w:rsidRPr="000C6257" w14:paraId="539FDCDF" w14:textId="77777777" w:rsidTr="001D5D4C">
        <w:trPr>
          <w:trHeight w:val="576"/>
        </w:trPr>
        <w:tc>
          <w:tcPr>
            <w:tcW w:w="180" w:type="dxa"/>
            <w:shd w:val="clear" w:color="auto" w:fill="CCCCCC"/>
          </w:tcPr>
          <w:p w14:paraId="610ABB01" w14:textId="77777777" w:rsidR="00F2650B" w:rsidRPr="00CE0A32" w:rsidRDefault="00F2650B" w:rsidP="00F2650B"/>
        </w:tc>
        <w:tc>
          <w:tcPr>
            <w:tcW w:w="180" w:type="dxa"/>
          </w:tcPr>
          <w:p w14:paraId="73B4EE73" w14:textId="77777777" w:rsidR="00F2650B" w:rsidRDefault="00F2650B" w:rsidP="00F2650B"/>
        </w:tc>
        <w:tc>
          <w:tcPr>
            <w:tcW w:w="9990" w:type="dxa"/>
          </w:tcPr>
          <w:p w14:paraId="7F2CB0DA" w14:textId="69A65DFD" w:rsidR="00F2650B" w:rsidRDefault="00B80DE2" w:rsidP="00F2650B">
            <w:pPr>
              <w:pStyle w:val="Heading1"/>
              <w:spacing w:before="0" w:after="120"/>
            </w:pPr>
            <w:r>
              <w:t>Leadership</w:t>
            </w:r>
          </w:p>
          <w:p w14:paraId="3F2A44D8" w14:textId="4A688CA4" w:rsidR="00F2650B" w:rsidRPr="00F2650B" w:rsidRDefault="00E66DB3" w:rsidP="00E66DB3">
            <w:pPr>
              <w:pStyle w:val="Heading2"/>
              <w:spacing w:before="0" w:after="120"/>
            </w:pPr>
            <w:r>
              <w:t xml:space="preserve">     </w:t>
            </w:r>
            <w:r w:rsidR="00B80DE2">
              <w:t>Vice President of Communications – Beta Theta Pi</w:t>
            </w:r>
            <w:r w:rsidR="00F2650B">
              <w:tab/>
              <w:t xml:space="preserve">                </w:t>
            </w:r>
            <w:r w:rsidR="001D5D4C">
              <w:t xml:space="preserve">                     </w:t>
            </w:r>
            <w:r w:rsidR="00B80DE2">
              <w:rPr>
                <w:i/>
              </w:rPr>
              <w:t>https://ucsdbeta.com</w:t>
            </w:r>
          </w:p>
        </w:tc>
      </w:tr>
    </w:tbl>
    <w:p w14:paraId="5686FFCE" w14:textId="77777777" w:rsidR="00F2650B" w:rsidRPr="007F2591" w:rsidRDefault="00F2650B" w:rsidP="00F2650B">
      <w:pPr>
        <w:tabs>
          <w:tab w:val="left" w:pos="953"/>
        </w:tabs>
        <w:spacing w:line="240" w:lineRule="auto"/>
        <w:rPr>
          <w:sz w:val="2"/>
          <w:szCs w:val="2"/>
        </w:rPr>
      </w:pPr>
    </w:p>
    <w:sectPr w:rsidR="00F2650B" w:rsidRPr="007F2591" w:rsidSect="009C1A99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74508" w14:textId="77777777" w:rsidR="00364553" w:rsidRDefault="00364553">
      <w:pPr>
        <w:spacing w:line="240" w:lineRule="auto"/>
      </w:pPr>
      <w:r>
        <w:separator/>
      </w:r>
    </w:p>
  </w:endnote>
  <w:endnote w:type="continuationSeparator" w:id="0">
    <w:p w14:paraId="625943BD" w14:textId="77777777" w:rsidR="00364553" w:rsidRDefault="00364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376B5" w14:textId="77777777" w:rsidR="00364553" w:rsidRDefault="00364553">
      <w:pPr>
        <w:spacing w:line="240" w:lineRule="auto"/>
      </w:pPr>
      <w:r>
        <w:separator/>
      </w:r>
    </w:p>
  </w:footnote>
  <w:footnote w:type="continuationSeparator" w:id="0">
    <w:p w14:paraId="0E58A77B" w14:textId="77777777" w:rsidR="00364553" w:rsidRDefault="003645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B9D7E" w14:textId="77777777" w:rsidR="00364553" w:rsidRPr="007F2591" w:rsidRDefault="00364553">
    <w:pPr>
      <w:pStyle w:val="Title"/>
      <w:rPr>
        <w:rFonts w:ascii="Bookman Old Style" w:hAnsi="Bookman Old Style"/>
        <w:bCs/>
        <w:sz w:val="56"/>
        <w:szCs w:val="56"/>
      </w:rPr>
    </w:pPr>
    <w:r w:rsidRPr="007F2591">
      <w:rPr>
        <w:rFonts w:ascii="Bookman Old Style" w:hAnsi="Bookman Old Style"/>
        <w:bCs/>
        <w:sz w:val="56"/>
        <w:szCs w:val="56"/>
      </w:rPr>
      <w:t xml:space="preserve">Paul Wallace </w:t>
    </w:r>
  </w:p>
  <w:p w14:paraId="4245C79C" w14:textId="77777777" w:rsidR="00364553" w:rsidRPr="00734C8D" w:rsidRDefault="00364553" w:rsidP="00734C8D">
    <w:pPr>
      <w:pStyle w:val="ContactDetails"/>
      <w:spacing w:before="0" w:after="0" w:line="240" w:lineRule="auto"/>
      <w:rPr>
        <w:b w:val="0"/>
      </w:rPr>
    </w:pPr>
    <w:r w:rsidRPr="00734C8D">
      <w:t>Phone:</w:t>
    </w:r>
    <w:r w:rsidRPr="00734C8D">
      <w:rPr>
        <w:b w:val="0"/>
      </w:rPr>
      <w:t xml:space="preserve"> </w:t>
    </w:r>
    <w:r>
      <w:rPr>
        <w:b w:val="0"/>
      </w:rPr>
      <w:t>(</w:t>
    </w:r>
    <w:r w:rsidRPr="00734C8D">
      <w:rPr>
        <w:b w:val="0"/>
      </w:rPr>
      <w:t>510</w:t>
    </w:r>
    <w:r>
      <w:rPr>
        <w:b w:val="0"/>
      </w:rPr>
      <w:t>)</w:t>
    </w:r>
    <w:r w:rsidRPr="00734C8D">
      <w:rPr>
        <w:b w:val="0"/>
      </w:rPr>
      <w:t>-432-7144</w:t>
    </w:r>
    <w:r>
      <w:rPr>
        <w:b w:val="0"/>
      </w:rPr>
      <w:t xml:space="preserve"> |</w:t>
    </w:r>
    <w:r w:rsidRPr="00734C8D">
      <w:rPr>
        <w:b w:val="0"/>
      </w:rPr>
      <w:t xml:space="preserve"> </w:t>
    </w:r>
    <w:r w:rsidRPr="00734C8D">
      <w:t>E-Mail:</w:t>
    </w:r>
    <w:r w:rsidRPr="00734C8D">
      <w:rPr>
        <w:b w:val="0"/>
      </w:rPr>
      <w:t xml:space="preserve"> </w:t>
    </w:r>
    <w:hyperlink r:id="rId1" w:history="1">
      <w:r w:rsidRPr="00734C8D">
        <w:rPr>
          <w:rStyle w:val="Hyperlink"/>
          <w:b w:val="0"/>
        </w:rPr>
        <w:t>paulrwall@gmail.com</w:t>
      </w:r>
    </w:hyperlink>
    <w:r w:rsidRPr="00734C8D">
      <w:rPr>
        <w:b w:val="0"/>
      </w:rPr>
      <w:t xml:space="preserve"> </w:t>
    </w:r>
    <w:r>
      <w:rPr>
        <w:b w:val="0"/>
      </w:rPr>
      <w:t xml:space="preserve">| </w:t>
    </w:r>
    <w:r w:rsidRPr="00734C8D">
      <w:t>Website:</w:t>
    </w:r>
    <w:r w:rsidRPr="00734C8D">
      <w:rPr>
        <w:b w:val="0"/>
      </w:rPr>
      <w:t xml:space="preserve"> </w:t>
    </w:r>
    <w:hyperlink r:id="rId2" w:history="1">
      <w:r w:rsidRPr="00734C8D">
        <w:rPr>
          <w:rStyle w:val="Hyperlink"/>
          <w:b w:val="0"/>
        </w:rPr>
        <w:t>https://prwallace.com</w:t>
      </w:r>
    </w:hyperlink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  <w:t xml:space="preserve">   </w:t>
    </w:r>
    <w:proofErr w:type="spellStart"/>
    <w:r w:rsidRPr="00734C8D">
      <w:t>GitHub</w:t>
    </w:r>
    <w:proofErr w:type="spellEnd"/>
    <w:r w:rsidRPr="00734C8D">
      <w:t>:</w:t>
    </w:r>
    <w:r>
      <w:rPr>
        <w:b w:val="0"/>
      </w:rPr>
      <w:t xml:space="preserve"> </w:t>
    </w:r>
    <w:hyperlink r:id="rId3" w:history="1">
      <w:r w:rsidRPr="00734C8D">
        <w:rPr>
          <w:rStyle w:val="Hyperlink"/>
          <w:b w:val="0"/>
        </w:rPr>
        <w:t>https://github.com/PaulWall43</w:t>
      </w:r>
    </w:hyperlink>
    <w:r>
      <w:rPr>
        <w:b w:val="0"/>
      </w:rPr>
      <w:t xml:space="preserve"> | </w:t>
    </w:r>
    <w:r w:rsidRPr="00617800">
      <w:t>LinkedIn:</w:t>
    </w:r>
    <w:r>
      <w:rPr>
        <w:b w:val="0"/>
      </w:rPr>
      <w:t xml:space="preserve"> </w:t>
    </w:r>
    <w:hyperlink r:id="rId4" w:history="1">
      <w:r w:rsidRPr="00626C88">
        <w:rPr>
          <w:rStyle w:val="Hyperlink"/>
          <w:rFonts w:ascii="Century Gothic" w:hAnsi="Century Gothic" w:cs="Helvetica"/>
          <w:b w:val="0"/>
        </w:rPr>
        <w:t>https://www.linkedin.com/in/paulwall43</w:t>
      </w:r>
    </w:hyperlink>
    <w:r>
      <w:rPr>
        <w:rFonts w:ascii="Century Gothic" w:hAnsi="Century Gothic" w:cs="Helvetica"/>
        <w:b w:val="0"/>
        <w:color w:val="262626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F92172"/>
    <w:multiLevelType w:val="hybridMultilevel"/>
    <w:tmpl w:val="A2A41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125F5"/>
    <w:multiLevelType w:val="hybridMultilevel"/>
    <w:tmpl w:val="E688B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162B9"/>
    <w:multiLevelType w:val="hybridMultilevel"/>
    <w:tmpl w:val="96049E8E"/>
    <w:lvl w:ilvl="0" w:tplc="04090009">
      <w:start w:val="1"/>
      <w:numFmt w:val="bullet"/>
      <w:lvlText w:val=""/>
      <w:lvlJc w:val="left"/>
      <w:pPr>
        <w:ind w:left="3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13">
    <w:nsid w:val="2C004A41"/>
    <w:multiLevelType w:val="hybridMultilevel"/>
    <w:tmpl w:val="B2D06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B07230"/>
    <w:multiLevelType w:val="hybridMultilevel"/>
    <w:tmpl w:val="AF0AB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04C66"/>
    <w:multiLevelType w:val="hybridMultilevel"/>
    <w:tmpl w:val="660C4F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72AB6"/>
    <w:multiLevelType w:val="hybridMultilevel"/>
    <w:tmpl w:val="A574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5136CB"/>
    <w:multiLevelType w:val="hybridMultilevel"/>
    <w:tmpl w:val="773E0E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044753"/>
    <w:multiLevelType w:val="hybridMultilevel"/>
    <w:tmpl w:val="65DAEE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3598D"/>
    <w:multiLevelType w:val="hybridMultilevel"/>
    <w:tmpl w:val="88883C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7555FB"/>
    <w:multiLevelType w:val="hybridMultilevel"/>
    <w:tmpl w:val="AAEEEE2A"/>
    <w:lvl w:ilvl="0" w:tplc="84901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21CAF"/>
    <w:multiLevelType w:val="hybridMultilevel"/>
    <w:tmpl w:val="B596CE4E"/>
    <w:lvl w:ilvl="0" w:tplc="FF38C1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07FB4"/>
    <w:multiLevelType w:val="multilevel"/>
    <w:tmpl w:val="B2D06C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BC81CC0"/>
    <w:multiLevelType w:val="hybridMultilevel"/>
    <w:tmpl w:val="490CA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04B4C"/>
    <w:multiLevelType w:val="hybridMultilevel"/>
    <w:tmpl w:val="DC02B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62598"/>
    <w:multiLevelType w:val="hybridMultilevel"/>
    <w:tmpl w:val="DA080662"/>
    <w:lvl w:ilvl="0" w:tplc="516CFA3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B119E3"/>
    <w:multiLevelType w:val="hybridMultilevel"/>
    <w:tmpl w:val="9410CD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24"/>
  </w:num>
  <w:num w:numId="14">
    <w:abstractNumId w:val="12"/>
  </w:num>
  <w:num w:numId="15">
    <w:abstractNumId w:val="18"/>
  </w:num>
  <w:num w:numId="16">
    <w:abstractNumId w:val="14"/>
  </w:num>
  <w:num w:numId="17">
    <w:abstractNumId w:val="25"/>
  </w:num>
  <w:num w:numId="18">
    <w:abstractNumId w:val="16"/>
  </w:num>
  <w:num w:numId="19">
    <w:abstractNumId w:val="15"/>
  </w:num>
  <w:num w:numId="20">
    <w:abstractNumId w:val="19"/>
  </w:num>
  <w:num w:numId="21">
    <w:abstractNumId w:val="26"/>
  </w:num>
  <w:num w:numId="22">
    <w:abstractNumId w:val="10"/>
  </w:num>
  <w:num w:numId="23">
    <w:abstractNumId w:val="20"/>
  </w:num>
  <w:num w:numId="24">
    <w:abstractNumId w:val="13"/>
  </w:num>
  <w:num w:numId="25">
    <w:abstractNumId w:val="22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34C8D"/>
    <w:rsid w:val="000110BC"/>
    <w:rsid w:val="000348A2"/>
    <w:rsid w:val="00061A51"/>
    <w:rsid w:val="000C6257"/>
    <w:rsid w:val="000F24D4"/>
    <w:rsid w:val="000F4BD2"/>
    <w:rsid w:val="00155300"/>
    <w:rsid w:val="00173E1D"/>
    <w:rsid w:val="001D5D4C"/>
    <w:rsid w:val="00222C95"/>
    <w:rsid w:val="00263154"/>
    <w:rsid w:val="00364553"/>
    <w:rsid w:val="004302B4"/>
    <w:rsid w:val="004B336B"/>
    <w:rsid w:val="004F33F1"/>
    <w:rsid w:val="00524A3A"/>
    <w:rsid w:val="005609A2"/>
    <w:rsid w:val="0056197D"/>
    <w:rsid w:val="00570913"/>
    <w:rsid w:val="005E107F"/>
    <w:rsid w:val="00617800"/>
    <w:rsid w:val="00620A0B"/>
    <w:rsid w:val="006A65DA"/>
    <w:rsid w:val="007058A2"/>
    <w:rsid w:val="00734C8D"/>
    <w:rsid w:val="00767716"/>
    <w:rsid w:val="007D3461"/>
    <w:rsid w:val="007E3FFA"/>
    <w:rsid w:val="007F2591"/>
    <w:rsid w:val="00806D62"/>
    <w:rsid w:val="00885BC6"/>
    <w:rsid w:val="00934179"/>
    <w:rsid w:val="00956699"/>
    <w:rsid w:val="00980031"/>
    <w:rsid w:val="009A3ECD"/>
    <w:rsid w:val="009C1A99"/>
    <w:rsid w:val="009C54F9"/>
    <w:rsid w:val="00A130C3"/>
    <w:rsid w:val="00A87D11"/>
    <w:rsid w:val="00AC2C8B"/>
    <w:rsid w:val="00AD377B"/>
    <w:rsid w:val="00B80B10"/>
    <w:rsid w:val="00B80DE2"/>
    <w:rsid w:val="00C0327F"/>
    <w:rsid w:val="00C06281"/>
    <w:rsid w:val="00CE0A32"/>
    <w:rsid w:val="00D87E95"/>
    <w:rsid w:val="00DF5E35"/>
    <w:rsid w:val="00E177DA"/>
    <w:rsid w:val="00E31961"/>
    <w:rsid w:val="00E66DB3"/>
    <w:rsid w:val="00E92357"/>
    <w:rsid w:val="00EA2D57"/>
    <w:rsid w:val="00F14FE6"/>
    <w:rsid w:val="00F2650B"/>
    <w:rsid w:val="00F71DF5"/>
    <w:rsid w:val="00FC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A6A4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4C8D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C8D"/>
    <w:rPr>
      <w:color w:val="919191" w:themeColor="followedHyperlink"/>
      <w:u w:val="single"/>
    </w:rPr>
  </w:style>
  <w:style w:type="table" w:styleId="TableGrid">
    <w:name w:val="Table Grid"/>
    <w:basedOn w:val="TableNormal"/>
    <w:uiPriority w:val="59"/>
    <w:rsid w:val="00885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4C8D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C8D"/>
    <w:rPr>
      <w:color w:val="919191" w:themeColor="followedHyperlink"/>
      <w:u w:val="single"/>
    </w:rPr>
  </w:style>
  <w:style w:type="table" w:styleId="TableGrid">
    <w:name w:val="Table Grid"/>
    <w:basedOn w:val="TableNormal"/>
    <w:uiPriority w:val="59"/>
    <w:rsid w:val="00885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aulWall43" TargetMode="External"/><Relationship Id="rId4" Type="http://schemas.openxmlformats.org/officeDocument/2006/relationships/hyperlink" Target="https://www.linkedin.com/in/paulwall43" TargetMode="External"/><Relationship Id="rId1" Type="http://schemas.openxmlformats.org/officeDocument/2006/relationships/hyperlink" Target="mailto:paulrwall@gmail.com" TargetMode="External"/><Relationship Id="rId2" Type="http://schemas.openxmlformats.org/officeDocument/2006/relationships/hyperlink" Target="https://prwallac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Graysca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9D4AAC53369C4F8B141DBA3F5FC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16A1-7F1D-1041-865C-7D5ACFE312CF}"/>
      </w:docPartPr>
      <w:docPartBody>
        <w:p w:rsidR="004B5ABA" w:rsidRDefault="004B5ABA" w:rsidP="004B5ABA">
          <w:pPr>
            <w:pStyle w:val="DF9D4AAC53369C4F8B141DBA3F5FC7D1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00D93D825200142986BC1D25EAC3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C2FC-1E7C-C54E-AD84-2EA8C4756CCA}"/>
      </w:docPartPr>
      <w:docPartBody>
        <w:p w:rsidR="004B5ABA" w:rsidRDefault="004B5ABA" w:rsidP="004B5ABA">
          <w:pPr>
            <w:pStyle w:val="B00D93D825200142986BC1D25EAC38A3"/>
          </w:pPr>
          <w:r>
            <w:t>Lorem ipsum dolor</w:t>
          </w:r>
        </w:p>
      </w:docPartBody>
    </w:docPart>
    <w:docPart>
      <w:docPartPr>
        <w:name w:val="74583A5B8F33004D9F406FF6169BD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98504-B5EA-6F40-B6B0-466FACC57DFD}"/>
      </w:docPartPr>
      <w:docPartBody>
        <w:p w:rsidR="00BD0D26" w:rsidRDefault="00BD0D26" w:rsidP="00BD0D26">
          <w:pPr>
            <w:pStyle w:val="74583A5B8F33004D9F406FF6169BDBA0"/>
          </w:pPr>
          <w:r>
            <w:t>Lorem ipsum dolor</w:t>
          </w:r>
        </w:p>
      </w:docPartBody>
    </w:docPart>
    <w:docPart>
      <w:docPartPr>
        <w:name w:val="53B833B050DF4F419E49C86B2FD9B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FBBE-C689-1B42-A203-A679CEBEA811}"/>
      </w:docPartPr>
      <w:docPartBody>
        <w:p w:rsidR="00BD0D26" w:rsidRDefault="00BD0D26" w:rsidP="00BD0D26">
          <w:pPr>
            <w:pStyle w:val="53B833B050DF4F419E49C86B2FD9B2BF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AF55933D9DF264CACFD19AFC207B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EFD4A-B39D-9045-8696-5CBD82DE8FE2}"/>
      </w:docPartPr>
      <w:docPartBody>
        <w:p w:rsidR="00BD0D26" w:rsidRDefault="00BD0D26" w:rsidP="00BD0D26">
          <w:pPr>
            <w:pStyle w:val="FAF55933D9DF264CACFD19AFC207B42D"/>
          </w:pPr>
          <w:r>
            <w:t>Aliquam dapibus.</w:t>
          </w:r>
        </w:p>
      </w:docPartBody>
    </w:docPart>
    <w:docPart>
      <w:docPartPr>
        <w:name w:val="0A80BEDAB39ED446AE8299619D61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0FC96-EDF9-5747-A5FE-DF1D635AF858}"/>
      </w:docPartPr>
      <w:docPartBody>
        <w:p w:rsidR="00BD0D26" w:rsidRDefault="00BD0D26" w:rsidP="00BD0D26">
          <w:pPr>
            <w:pStyle w:val="0A80BEDAB39ED446AE8299619D6166B1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E0051762E0979E4CA2754DD912D3F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D495-0B82-6041-8C07-725E886B7673}"/>
      </w:docPartPr>
      <w:docPartBody>
        <w:p w:rsidR="00BD0D26" w:rsidRDefault="00BD0D26" w:rsidP="00BD0D26">
          <w:pPr>
            <w:pStyle w:val="E0051762E0979E4CA2754DD912D3FF6E"/>
          </w:pPr>
          <w:r>
            <w:t>Lorem ipsum dolor</w:t>
          </w:r>
        </w:p>
      </w:docPartBody>
    </w:docPart>
    <w:docPart>
      <w:docPartPr>
        <w:name w:val="DDDEFB38524A7D498CA0450D790A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EF2A2-FB51-6142-826B-6BA7525E36E4}"/>
      </w:docPartPr>
      <w:docPartBody>
        <w:p w:rsidR="003B3510" w:rsidRDefault="003B3510" w:rsidP="003B3510">
          <w:pPr>
            <w:pStyle w:val="DDDEFB38524A7D498CA0450D790ACD02"/>
          </w:pPr>
          <w:r>
            <w:t>Lorem ipsum dolor</w:t>
          </w:r>
        </w:p>
      </w:docPartBody>
    </w:docPart>
    <w:docPart>
      <w:docPartPr>
        <w:name w:val="0820E38ACAAD504DBCC51533311A1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2E21-C5BD-2E4C-864A-F0D1E08B6B16}"/>
      </w:docPartPr>
      <w:docPartBody>
        <w:p w:rsidR="003B3510" w:rsidRDefault="003B3510" w:rsidP="003B3510">
          <w:pPr>
            <w:pStyle w:val="0820E38ACAAD504DBCC51533311A100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BA"/>
    <w:rsid w:val="002259B4"/>
    <w:rsid w:val="003B3510"/>
    <w:rsid w:val="004B5ABA"/>
    <w:rsid w:val="00BD0D26"/>
    <w:rsid w:val="00C313D4"/>
    <w:rsid w:val="00D06869"/>
    <w:rsid w:val="00F1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394729F22891E42AF6013E1F90D6FCA">
    <w:name w:val="F394729F22891E42AF6013E1F90D6FCA"/>
  </w:style>
  <w:style w:type="paragraph" w:customStyle="1" w:styleId="E61FE5B7DCF66C49A69C82D2DDAA3BDC">
    <w:name w:val="E61FE5B7DCF66C49A69C82D2DDAA3BDC"/>
  </w:style>
  <w:style w:type="paragraph" w:customStyle="1" w:styleId="7F490279F81D3D40BDCD27A486CFBB26">
    <w:name w:val="7F490279F81D3D40BDCD27A486CFBB26"/>
  </w:style>
  <w:style w:type="paragraph" w:customStyle="1" w:styleId="460F8F888717054AA2A5FC02BE7C31BA">
    <w:name w:val="460F8F888717054AA2A5FC02BE7C31BA"/>
  </w:style>
  <w:style w:type="paragraph" w:customStyle="1" w:styleId="43665C711A1F384996C80662FE8A3E08">
    <w:name w:val="43665C711A1F384996C80662FE8A3E08"/>
  </w:style>
  <w:style w:type="paragraph" w:customStyle="1" w:styleId="DF171575803EA347880AB8669B11B43C">
    <w:name w:val="DF171575803EA347880AB8669B11B43C"/>
  </w:style>
  <w:style w:type="paragraph" w:customStyle="1" w:styleId="5B629102F8E6E4439978FA5DEF95D762">
    <w:name w:val="5B629102F8E6E4439978FA5DEF95D762"/>
  </w:style>
  <w:style w:type="paragraph" w:customStyle="1" w:styleId="710271D7D526BB40B8C8DC194A8B496C">
    <w:name w:val="710271D7D526BB40B8C8DC194A8B496C"/>
  </w:style>
  <w:style w:type="paragraph" w:customStyle="1" w:styleId="31850538CC03974CB37F2BBBF4390A6D">
    <w:name w:val="31850538CC03974CB37F2BBBF4390A6D"/>
  </w:style>
  <w:style w:type="paragraph" w:customStyle="1" w:styleId="2C93A4C5C83F6648A670D59A3F370A96">
    <w:name w:val="2C93A4C5C83F6648A670D59A3F370A96"/>
  </w:style>
  <w:style w:type="paragraph" w:customStyle="1" w:styleId="EF2DC1ED9170BA4D95499DCD4D234219">
    <w:name w:val="EF2DC1ED9170BA4D95499DCD4D234219"/>
  </w:style>
  <w:style w:type="paragraph" w:customStyle="1" w:styleId="6BDE03EA6F91884EA8A504AE515D2F12">
    <w:name w:val="6BDE03EA6F91884EA8A504AE515D2F12"/>
  </w:style>
  <w:style w:type="paragraph" w:customStyle="1" w:styleId="751C3BF070604943AD3507A1EE2F1838">
    <w:name w:val="751C3BF070604943AD3507A1EE2F1838"/>
    <w:rsid w:val="004B5ABA"/>
  </w:style>
  <w:style w:type="paragraph" w:customStyle="1" w:styleId="DF9D4AAC53369C4F8B141DBA3F5FC7D1">
    <w:name w:val="DF9D4AAC53369C4F8B141DBA3F5FC7D1"/>
    <w:rsid w:val="004B5ABA"/>
  </w:style>
  <w:style w:type="paragraph" w:customStyle="1" w:styleId="D0453B2A63F13E41A6C0B7A5294CBE4F">
    <w:name w:val="D0453B2A63F13E41A6C0B7A5294CBE4F"/>
    <w:rsid w:val="004B5ABA"/>
  </w:style>
  <w:style w:type="paragraph" w:customStyle="1" w:styleId="16A798FFFE05FC4780B86D558B9F70FB">
    <w:name w:val="16A798FFFE05FC4780B86D558B9F70FB"/>
    <w:rsid w:val="004B5ABA"/>
  </w:style>
  <w:style w:type="paragraph" w:customStyle="1" w:styleId="B00D93D825200142986BC1D25EAC38A3">
    <w:name w:val="B00D93D825200142986BC1D25EAC38A3"/>
    <w:rsid w:val="004B5ABA"/>
  </w:style>
  <w:style w:type="paragraph" w:customStyle="1" w:styleId="69E41F64729C284D9BFF5B5106E89A47">
    <w:name w:val="69E41F64729C284D9BFF5B5106E89A47"/>
    <w:rsid w:val="004B5ABA"/>
  </w:style>
  <w:style w:type="paragraph" w:customStyle="1" w:styleId="F9367C3075EBE94E938B4DFD28979C03">
    <w:name w:val="F9367C3075EBE94E938B4DFD28979C03"/>
    <w:rsid w:val="004B5ABA"/>
  </w:style>
  <w:style w:type="paragraph" w:customStyle="1" w:styleId="6EC0E6D2E9E4D743AB249B5F80082C41">
    <w:name w:val="6EC0E6D2E9E4D743AB249B5F80082C41"/>
    <w:rsid w:val="00C313D4"/>
  </w:style>
  <w:style w:type="paragraph" w:customStyle="1" w:styleId="2F1F5E0EE05CC34CAD9B10CF29FD7792">
    <w:name w:val="2F1F5E0EE05CC34CAD9B10CF29FD7792"/>
    <w:rsid w:val="00C313D4"/>
  </w:style>
  <w:style w:type="paragraph" w:customStyle="1" w:styleId="B2E5CDC7314D1546A1614904352B5293">
    <w:name w:val="B2E5CDC7314D1546A1614904352B5293"/>
    <w:rsid w:val="00C313D4"/>
  </w:style>
  <w:style w:type="paragraph" w:customStyle="1" w:styleId="9C67FA8CDD462C448C356063207D9DDD">
    <w:name w:val="9C67FA8CDD462C448C356063207D9DDD"/>
    <w:rsid w:val="00C313D4"/>
  </w:style>
  <w:style w:type="paragraph" w:customStyle="1" w:styleId="A439B3123BBCA9498AD09FDF3502890A">
    <w:name w:val="A439B3123BBCA9498AD09FDF3502890A"/>
    <w:rsid w:val="00C313D4"/>
  </w:style>
  <w:style w:type="paragraph" w:customStyle="1" w:styleId="72DA0FFA38405645B5FBBFF6C54FFB26">
    <w:name w:val="72DA0FFA38405645B5FBBFF6C54FFB26"/>
    <w:rsid w:val="00C313D4"/>
  </w:style>
  <w:style w:type="paragraph" w:customStyle="1" w:styleId="6AC1159C897EB94BA5BBF51767B96671">
    <w:name w:val="6AC1159C897EB94BA5BBF51767B96671"/>
    <w:rsid w:val="00C313D4"/>
  </w:style>
  <w:style w:type="paragraph" w:customStyle="1" w:styleId="CE0CD11F6A2A434C81B3C44E794B1766">
    <w:name w:val="CE0CD11F6A2A434C81B3C44E794B1766"/>
    <w:rsid w:val="00C313D4"/>
  </w:style>
  <w:style w:type="paragraph" w:customStyle="1" w:styleId="74583A5B8F33004D9F406FF6169BDBA0">
    <w:name w:val="74583A5B8F33004D9F406FF6169BDBA0"/>
    <w:rsid w:val="00BD0D26"/>
  </w:style>
  <w:style w:type="paragraph" w:customStyle="1" w:styleId="53B833B050DF4F419E49C86B2FD9B2BF">
    <w:name w:val="53B833B050DF4F419E49C86B2FD9B2BF"/>
    <w:rsid w:val="00BD0D26"/>
  </w:style>
  <w:style w:type="paragraph" w:customStyle="1" w:styleId="376461D749AF3341A60AC36A04B2B7E4">
    <w:name w:val="376461D749AF3341A60AC36A04B2B7E4"/>
    <w:rsid w:val="00BD0D26"/>
  </w:style>
  <w:style w:type="paragraph" w:customStyle="1" w:styleId="3563489C66E99646BDA4050F83063491">
    <w:name w:val="3563489C66E99646BDA4050F83063491"/>
    <w:rsid w:val="00BD0D26"/>
  </w:style>
  <w:style w:type="paragraph" w:customStyle="1" w:styleId="5C013200A92C4C4B8A354121C4C62805">
    <w:name w:val="5C013200A92C4C4B8A354121C4C62805"/>
    <w:rsid w:val="00BD0D26"/>
  </w:style>
  <w:style w:type="paragraph" w:customStyle="1" w:styleId="4055331E4C44B8478706ED93B090308D">
    <w:name w:val="4055331E4C44B8478706ED93B090308D"/>
    <w:rsid w:val="00BD0D26"/>
  </w:style>
  <w:style w:type="paragraph" w:customStyle="1" w:styleId="FAF55933D9DF264CACFD19AFC207B42D">
    <w:name w:val="FAF55933D9DF264CACFD19AFC207B42D"/>
    <w:rsid w:val="00BD0D26"/>
  </w:style>
  <w:style w:type="paragraph" w:customStyle="1" w:styleId="0A80BEDAB39ED446AE8299619D6166B1">
    <w:name w:val="0A80BEDAB39ED446AE8299619D6166B1"/>
    <w:rsid w:val="00BD0D26"/>
  </w:style>
  <w:style w:type="paragraph" w:customStyle="1" w:styleId="8DB7657D85419F40B19CDB17FDF6C12C">
    <w:name w:val="8DB7657D85419F40B19CDB17FDF6C12C"/>
    <w:rsid w:val="00BD0D26"/>
  </w:style>
  <w:style w:type="paragraph" w:customStyle="1" w:styleId="4551FAD7E1903A47BE694E4575C2C57D">
    <w:name w:val="4551FAD7E1903A47BE694E4575C2C57D"/>
    <w:rsid w:val="00BD0D26"/>
  </w:style>
  <w:style w:type="paragraph" w:customStyle="1" w:styleId="703C945D06B3EC41BE6DFD55CDE6C691">
    <w:name w:val="703C945D06B3EC41BE6DFD55CDE6C691"/>
    <w:rsid w:val="00BD0D26"/>
  </w:style>
  <w:style w:type="paragraph" w:customStyle="1" w:styleId="E0051762E0979E4CA2754DD912D3FF6E">
    <w:name w:val="E0051762E0979E4CA2754DD912D3FF6E"/>
    <w:rsid w:val="00BD0D26"/>
  </w:style>
  <w:style w:type="paragraph" w:customStyle="1" w:styleId="09E9A550C07F784889D2081321C6A6A7">
    <w:name w:val="09E9A550C07F784889D2081321C6A6A7"/>
    <w:rsid w:val="00BD0D26"/>
  </w:style>
  <w:style w:type="paragraph" w:customStyle="1" w:styleId="4156B32CF0894A49B6DC3FA30E715922">
    <w:name w:val="4156B32CF0894A49B6DC3FA30E715922"/>
    <w:rsid w:val="00BD0D26"/>
  </w:style>
  <w:style w:type="paragraph" w:customStyle="1" w:styleId="DDDEFB38524A7D498CA0450D790ACD02">
    <w:name w:val="DDDEFB38524A7D498CA0450D790ACD02"/>
    <w:rsid w:val="003B3510"/>
    <w:rPr>
      <w:lang w:val="en-US-POSIX"/>
    </w:rPr>
  </w:style>
  <w:style w:type="paragraph" w:customStyle="1" w:styleId="0820E38ACAAD504DBCC51533311A100C">
    <w:name w:val="0820E38ACAAD504DBCC51533311A100C"/>
    <w:rsid w:val="003B3510"/>
    <w:rPr>
      <w:lang w:val="en-US-POSIX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394729F22891E42AF6013E1F90D6FCA">
    <w:name w:val="F394729F22891E42AF6013E1F90D6FCA"/>
  </w:style>
  <w:style w:type="paragraph" w:customStyle="1" w:styleId="E61FE5B7DCF66C49A69C82D2DDAA3BDC">
    <w:name w:val="E61FE5B7DCF66C49A69C82D2DDAA3BDC"/>
  </w:style>
  <w:style w:type="paragraph" w:customStyle="1" w:styleId="7F490279F81D3D40BDCD27A486CFBB26">
    <w:name w:val="7F490279F81D3D40BDCD27A486CFBB26"/>
  </w:style>
  <w:style w:type="paragraph" w:customStyle="1" w:styleId="460F8F888717054AA2A5FC02BE7C31BA">
    <w:name w:val="460F8F888717054AA2A5FC02BE7C31BA"/>
  </w:style>
  <w:style w:type="paragraph" w:customStyle="1" w:styleId="43665C711A1F384996C80662FE8A3E08">
    <w:name w:val="43665C711A1F384996C80662FE8A3E08"/>
  </w:style>
  <w:style w:type="paragraph" w:customStyle="1" w:styleId="DF171575803EA347880AB8669B11B43C">
    <w:name w:val="DF171575803EA347880AB8669B11B43C"/>
  </w:style>
  <w:style w:type="paragraph" w:customStyle="1" w:styleId="5B629102F8E6E4439978FA5DEF95D762">
    <w:name w:val="5B629102F8E6E4439978FA5DEF95D762"/>
  </w:style>
  <w:style w:type="paragraph" w:customStyle="1" w:styleId="710271D7D526BB40B8C8DC194A8B496C">
    <w:name w:val="710271D7D526BB40B8C8DC194A8B496C"/>
  </w:style>
  <w:style w:type="paragraph" w:customStyle="1" w:styleId="31850538CC03974CB37F2BBBF4390A6D">
    <w:name w:val="31850538CC03974CB37F2BBBF4390A6D"/>
  </w:style>
  <w:style w:type="paragraph" w:customStyle="1" w:styleId="2C93A4C5C83F6648A670D59A3F370A96">
    <w:name w:val="2C93A4C5C83F6648A670D59A3F370A96"/>
  </w:style>
  <w:style w:type="paragraph" w:customStyle="1" w:styleId="EF2DC1ED9170BA4D95499DCD4D234219">
    <w:name w:val="EF2DC1ED9170BA4D95499DCD4D234219"/>
  </w:style>
  <w:style w:type="paragraph" w:customStyle="1" w:styleId="6BDE03EA6F91884EA8A504AE515D2F12">
    <w:name w:val="6BDE03EA6F91884EA8A504AE515D2F12"/>
  </w:style>
  <w:style w:type="paragraph" w:customStyle="1" w:styleId="751C3BF070604943AD3507A1EE2F1838">
    <w:name w:val="751C3BF070604943AD3507A1EE2F1838"/>
    <w:rsid w:val="004B5ABA"/>
  </w:style>
  <w:style w:type="paragraph" w:customStyle="1" w:styleId="DF9D4AAC53369C4F8B141DBA3F5FC7D1">
    <w:name w:val="DF9D4AAC53369C4F8B141DBA3F5FC7D1"/>
    <w:rsid w:val="004B5ABA"/>
  </w:style>
  <w:style w:type="paragraph" w:customStyle="1" w:styleId="D0453B2A63F13E41A6C0B7A5294CBE4F">
    <w:name w:val="D0453B2A63F13E41A6C0B7A5294CBE4F"/>
    <w:rsid w:val="004B5ABA"/>
  </w:style>
  <w:style w:type="paragraph" w:customStyle="1" w:styleId="16A798FFFE05FC4780B86D558B9F70FB">
    <w:name w:val="16A798FFFE05FC4780B86D558B9F70FB"/>
    <w:rsid w:val="004B5ABA"/>
  </w:style>
  <w:style w:type="paragraph" w:customStyle="1" w:styleId="B00D93D825200142986BC1D25EAC38A3">
    <w:name w:val="B00D93D825200142986BC1D25EAC38A3"/>
    <w:rsid w:val="004B5ABA"/>
  </w:style>
  <w:style w:type="paragraph" w:customStyle="1" w:styleId="69E41F64729C284D9BFF5B5106E89A47">
    <w:name w:val="69E41F64729C284D9BFF5B5106E89A47"/>
    <w:rsid w:val="004B5ABA"/>
  </w:style>
  <w:style w:type="paragraph" w:customStyle="1" w:styleId="F9367C3075EBE94E938B4DFD28979C03">
    <w:name w:val="F9367C3075EBE94E938B4DFD28979C03"/>
    <w:rsid w:val="004B5ABA"/>
  </w:style>
  <w:style w:type="paragraph" w:customStyle="1" w:styleId="6EC0E6D2E9E4D743AB249B5F80082C41">
    <w:name w:val="6EC0E6D2E9E4D743AB249B5F80082C41"/>
    <w:rsid w:val="00C313D4"/>
  </w:style>
  <w:style w:type="paragraph" w:customStyle="1" w:styleId="2F1F5E0EE05CC34CAD9B10CF29FD7792">
    <w:name w:val="2F1F5E0EE05CC34CAD9B10CF29FD7792"/>
    <w:rsid w:val="00C313D4"/>
  </w:style>
  <w:style w:type="paragraph" w:customStyle="1" w:styleId="B2E5CDC7314D1546A1614904352B5293">
    <w:name w:val="B2E5CDC7314D1546A1614904352B5293"/>
    <w:rsid w:val="00C313D4"/>
  </w:style>
  <w:style w:type="paragraph" w:customStyle="1" w:styleId="9C67FA8CDD462C448C356063207D9DDD">
    <w:name w:val="9C67FA8CDD462C448C356063207D9DDD"/>
    <w:rsid w:val="00C313D4"/>
  </w:style>
  <w:style w:type="paragraph" w:customStyle="1" w:styleId="A439B3123BBCA9498AD09FDF3502890A">
    <w:name w:val="A439B3123BBCA9498AD09FDF3502890A"/>
    <w:rsid w:val="00C313D4"/>
  </w:style>
  <w:style w:type="paragraph" w:customStyle="1" w:styleId="72DA0FFA38405645B5FBBFF6C54FFB26">
    <w:name w:val="72DA0FFA38405645B5FBBFF6C54FFB26"/>
    <w:rsid w:val="00C313D4"/>
  </w:style>
  <w:style w:type="paragraph" w:customStyle="1" w:styleId="6AC1159C897EB94BA5BBF51767B96671">
    <w:name w:val="6AC1159C897EB94BA5BBF51767B96671"/>
    <w:rsid w:val="00C313D4"/>
  </w:style>
  <w:style w:type="paragraph" w:customStyle="1" w:styleId="CE0CD11F6A2A434C81B3C44E794B1766">
    <w:name w:val="CE0CD11F6A2A434C81B3C44E794B1766"/>
    <w:rsid w:val="00C313D4"/>
  </w:style>
  <w:style w:type="paragraph" w:customStyle="1" w:styleId="74583A5B8F33004D9F406FF6169BDBA0">
    <w:name w:val="74583A5B8F33004D9F406FF6169BDBA0"/>
    <w:rsid w:val="00BD0D26"/>
  </w:style>
  <w:style w:type="paragraph" w:customStyle="1" w:styleId="53B833B050DF4F419E49C86B2FD9B2BF">
    <w:name w:val="53B833B050DF4F419E49C86B2FD9B2BF"/>
    <w:rsid w:val="00BD0D26"/>
  </w:style>
  <w:style w:type="paragraph" w:customStyle="1" w:styleId="376461D749AF3341A60AC36A04B2B7E4">
    <w:name w:val="376461D749AF3341A60AC36A04B2B7E4"/>
    <w:rsid w:val="00BD0D26"/>
  </w:style>
  <w:style w:type="paragraph" w:customStyle="1" w:styleId="3563489C66E99646BDA4050F83063491">
    <w:name w:val="3563489C66E99646BDA4050F83063491"/>
    <w:rsid w:val="00BD0D26"/>
  </w:style>
  <w:style w:type="paragraph" w:customStyle="1" w:styleId="5C013200A92C4C4B8A354121C4C62805">
    <w:name w:val="5C013200A92C4C4B8A354121C4C62805"/>
    <w:rsid w:val="00BD0D26"/>
  </w:style>
  <w:style w:type="paragraph" w:customStyle="1" w:styleId="4055331E4C44B8478706ED93B090308D">
    <w:name w:val="4055331E4C44B8478706ED93B090308D"/>
    <w:rsid w:val="00BD0D26"/>
  </w:style>
  <w:style w:type="paragraph" w:customStyle="1" w:styleId="FAF55933D9DF264CACFD19AFC207B42D">
    <w:name w:val="FAF55933D9DF264CACFD19AFC207B42D"/>
    <w:rsid w:val="00BD0D26"/>
  </w:style>
  <w:style w:type="paragraph" w:customStyle="1" w:styleId="0A80BEDAB39ED446AE8299619D6166B1">
    <w:name w:val="0A80BEDAB39ED446AE8299619D6166B1"/>
    <w:rsid w:val="00BD0D26"/>
  </w:style>
  <w:style w:type="paragraph" w:customStyle="1" w:styleId="8DB7657D85419F40B19CDB17FDF6C12C">
    <w:name w:val="8DB7657D85419F40B19CDB17FDF6C12C"/>
    <w:rsid w:val="00BD0D26"/>
  </w:style>
  <w:style w:type="paragraph" w:customStyle="1" w:styleId="4551FAD7E1903A47BE694E4575C2C57D">
    <w:name w:val="4551FAD7E1903A47BE694E4575C2C57D"/>
    <w:rsid w:val="00BD0D26"/>
  </w:style>
  <w:style w:type="paragraph" w:customStyle="1" w:styleId="703C945D06B3EC41BE6DFD55CDE6C691">
    <w:name w:val="703C945D06B3EC41BE6DFD55CDE6C691"/>
    <w:rsid w:val="00BD0D26"/>
  </w:style>
  <w:style w:type="paragraph" w:customStyle="1" w:styleId="E0051762E0979E4CA2754DD912D3FF6E">
    <w:name w:val="E0051762E0979E4CA2754DD912D3FF6E"/>
    <w:rsid w:val="00BD0D26"/>
  </w:style>
  <w:style w:type="paragraph" w:customStyle="1" w:styleId="09E9A550C07F784889D2081321C6A6A7">
    <w:name w:val="09E9A550C07F784889D2081321C6A6A7"/>
    <w:rsid w:val="00BD0D26"/>
  </w:style>
  <w:style w:type="paragraph" w:customStyle="1" w:styleId="4156B32CF0894A49B6DC3FA30E715922">
    <w:name w:val="4156B32CF0894A49B6DC3FA30E715922"/>
    <w:rsid w:val="00BD0D26"/>
  </w:style>
  <w:style w:type="paragraph" w:customStyle="1" w:styleId="DDDEFB38524A7D498CA0450D790ACD02">
    <w:name w:val="DDDEFB38524A7D498CA0450D790ACD02"/>
    <w:rsid w:val="003B3510"/>
    <w:rPr>
      <w:lang w:val="en-US-POSIX"/>
    </w:rPr>
  </w:style>
  <w:style w:type="paragraph" w:customStyle="1" w:styleId="0820E38ACAAD504DBCC51533311A100C">
    <w:name w:val="0820E38ACAAD504DBCC51533311A100C"/>
    <w:rsid w:val="003B3510"/>
    <w:rPr>
      <w:lang w:val="en-US-POSI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 Resume">
      <a:dk1>
        <a:sysClr val="windowText" lastClr="000000"/>
      </a:dk1>
      <a:lt1>
        <a:sysClr val="window" lastClr="FFFFFF"/>
      </a:lt1>
      <a:dk2>
        <a:srgbClr val="4D4D4D"/>
      </a:dk2>
      <a:lt2>
        <a:srgbClr val="FFFFFF"/>
      </a:lt2>
      <a:accent1>
        <a:srgbClr val="F8F8F8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rayscale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03E65-D8A0-9F43-A53F-81958E27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Grayscale Resume.dotx</Template>
  <TotalTime>1</TotalTime>
  <Pages>1</Pages>
  <Words>393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2016-06-26T05:47:00Z</cp:lastPrinted>
  <dcterms:created xsi:type="dcterms:W3CDTF">2016-06-26T21:56:00Z</dcterms:created>
  <dcterms:modified xsi:type="dcterms:W3CDTF">2016-06-26T21:56:00Z</dcterms:modified>
  <cp:category/>
</cp:coreProperties>
</file>